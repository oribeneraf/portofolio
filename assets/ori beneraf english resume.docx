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226FB5">
        <w:trPr>
          <w:trHeight w:val="4410"/>
        </w:trPr>
        <w:tc>
          <w:tcPr>
            <w:tcW w:w="3600" w:type="dxa"/>
            <w:vAlign w:val="bottom"/>
          </w:tcPr>
          <w:sdt>
            <w:sdtPr>
              <w:id w:val="-1954003311"/>
              <w:placeholder>
                <w:docPart w:val="50794D2D8FB74F159648917D5FC60FAC"/>
              </w:placeholder>
              <w:temporary/>
              <w:showingPlcHdr/>
              <w15:appearance w15:val="hidden"/>
            </w:sdtPr>
            <w:sdtContent>
              <w:p w:rsidR="00226FB5" w:rsidRDefault="00226FB5" w:rsidP="00226FB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Contact</w:t>
                </w:r>
              </w:p>
            </w:sdtContent>
          </w:sdt>
          <w:p w:rsidR="00226FB5" w:rsidRDefault="00226FB5" w:rsidP="00226FB5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  <w:sdt>
            <w:sdtPr>
              <w:id w:val="1111563247"/>
              <w:placeholder>
                <w:docPart w:val="F2F107539590448C879F66A31D47C7B4"/>
              </w:placeholder>
              <w:temporary/>
              <w:showingPlcHdr/>
              <w15:appearance w15:val="hidden"/>
            </w:sdtPr>
            <w:sdtContent>
              <w:p w:rsidR="00226FB5" w:rsidRDefault="00226FB5" w:rsidP="00226FB5">
                <w:r w:rsidRPr="004D3011">
                  <w:t>PHONE:</w:t>
                </w:r>
              </w:p>
            </w:sdtContent>
          </w:sdt>
          <w:p w:rsidR="00226FB5" w:rsidRDefault="00226FB5" w:rsidP="00226FB5">
            <w:r>
              <w:t>0527437111</w:t>
            </w:r>
          </w:p>
          <w:p w:rsidR="00226FB5" w:rsidRDefault="00226FB5" w:rsidP="00226FB5"/>
          <w:p w:rsidR="001B2ABD" w:rsidRDefault="001B2ABD" w:rsidP="00226FB5">
            <w:pPr>
              <w:tabs>
                <w:tab w:val="left" w:pos="990"/>
              </w:tabs>
              <w:jc w:val="right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3E5115" w:rsidRDefault="00226FB5" w:rsidP="003E5115">
            <w:pPr>
              <w:pStyle w:val="Title"/>
            </w:pPr>
            <w:r>
              <w:t>ori beneraf</w:t>
            </w:r>
          </w:p>
          <w:p w:rsidR="003A25C9" w:rsidRPr="003A25C9" w:rsidRDefault="003A25C9" w:rsidP="003A25C9">
            <w:pPr>
              <w:pStyle w:val="Heading2"/>
            </w:pPr>
            <w:r>
              <w:t>about me</w:t>
            </w:r>
          </w:p>
          <w:p w:rsidR="003E5115" w:rsidRPr="003E5115" w:rsidRDefault="003E5115" w:rsidP="003E5115"/>
          <w:p w:rsidR="003E5115" w:rsidRPr="003E5115" w:rsidRDefault="00107326" w:rsidP="009B6B30">
            <w:pPr>
              <w:pStyle w:val="Title"/>
              <w:spacing w:line="360" w:lineRule="auto"/>
              <w:rPr>
                <w:caps w:val="0"/>
                <w:color w:val="auto"/>
                <w:sz w:val="18"/>
                <w:szCs w:val="22"/>
              </w:rPr>
            </w:pPr>
            <w:r w:rsidRPr="00107326">
              <w:rPr>
                <w:caps w:val="0"/>
                <w:color w:val="auto"/>
                <w:sz w:val="18"/>
                <w:szCs w:val="22"/>
              </w:rPr>
              <w:sym w:font="Symbol" w:char="F0A7"/>
            </w:r>
            <w:r w:rsidRPr="00107326">
              <w:rPr>
                <w:caps w:val="0"/>
                <w:color w:val="auto"/>
                <w:sz w:val="18"/>
                <w:szCs w:val="22"/>
              </w:rPr>
              <w:t xml:space="preserve"> High abilities in identifying and quickly solving problems, high motivation, experience</w:t>
            </w:r>
            <w:r w:rsidRPr="003E5115">
              <w:rPr>
                <w:caps w:val="0"/>
                <w:color w:val="auto"/>
                <w:sz w:val="18"/>
                <w:szCs w:val="22"/>
              </w:rPr>
              <w:t>d in</w:t>
            </w:r>
            <w:r w:rsidRPr="00107326">
              <w:rPr>
                <w:caps w:val="0"/>
                <w:color w:val="auto"/>
                <w:sz w:val="18"/>
                <w:szCs w:val="22"/>
              </w:rPr>
              <w:t xml:space="preserve"> working under pressure in front of </w:t>
            </w:r>
            <w:r w:rsidRPr="003E5115">
              <w:rPr>
                <w:caps w:val="0"/>
                <w:color w:val="auto"/>
                <w:sz w:val="18"/>
                <w:szCs w:val="22"/>
              </w:rPr>
              <w:t>various parties</w:t>
            </w:r>
            <w:r w:rsidRPr="003E5115">
              <w:rPr>
                <w:caps w:val="0"/>
                <w:color w:val="auto"/>
                <w:sz w:val="18"/>
                <w:szCs w:val="22"/>
              </w:rPr>
              <w:t>.</w:t>
            </w:r>
          </w:p>
          <w:p w:rsidR="003E5115" w:rsidRPr="003E5115" w:rsidRDefault="003E5115" w:rsidP="003E5115"/>
          <w:p w:rsidR="00107326" w:rsidRPr="00107326" w:rsidRDefault="00107326" w:rsidP="003E5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 w:rsidRPr="00107326">
              <w:sym w:font="Symbol" w:char="F0A7"/>
            </w:r>
            <w:r w:rsidRPr="00107326">
              <w:t xml:space="preserve"> Works well independently and in a team, excellent human relations, fast learning curve, curious and has a strong desire to learn and succeed.</w:t>
            </w:r>
          </w:p>
          <w:p w:rsidR="00107326" w:rsidRPr="00107326" w:rsidRDefault="00107326" w:rsidP="001073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</w:pPr>
            <w:r w:rsidRPr="00107326">
              <w:sym w:font="Symbol" w:char="F0A7"/>
            </w:r>
            <w:r w:rsidRPr="00107326">
              <w:t xml:space="preserve"> Creative,</w:t>
            </w:r>
            <w:r>
              <w:t xml:space="preserve"> </w:t>
            </w:r>
            <w:r w:rsidR="003A25C9">
              <w:t>a</w:t>
            </w:r>
            <w:r>
              <w:t>nd</w:t>
            </w:r>
            <w:r w:rsidRPr="00107326">
              <w:t xml:space="preserve"> has a high work ethic</w:t>
            </w:r>
            <w:r w:rsidR="0044589E">
              <w:t>,</w:t>
            </w:r>
            <w:r w:rsidRPr="00107326">
              <w:t xml:space="preserve"> very responsible.</w:t>
            </w:r>
          </w:p>
          <w:p w:rsidR="00107326" w:rsidRPr="00107326" w:rsidRDefault="00107326" w:rsidP="00107326">
            <w:pPr>
              <w:rPr>
                <w:rFonts w:ascii="Times New Roman" w:eastAsia="Times New Roman" w:hAnsi="Times New Roman" w:cs="Times New Roman"/>
                <w:i/>
                <w:iCs/>
                <w:color w:val="202124"/>
                <w:szCs w:val="18"/>
                <w:lang w:eastAsia="en-US" w:bidi="he-IL"/>
              </w:rPr>
            </w:pPr>
          </w:p>
          <w:p w:rsidR="00107326" w:rsidRPr="00107326" w:rsidRDefault="00107326" w:rsidP="00107326">
            <w:r w:rsidRPr="00107326">
              <w:rPr>
                <w:rFonts w:ascii="Arial" w:eastAsia="Times New Roman" w:hAnsi="Arial" w:cs="Arial"/>
                <w:color w:val="202124"/>
                <w:sz w:val="2"/>
                <w:szCs w:val="2"/>
                <w:shd w:val="clear" w:color="auto" w:fill="F8F9FA"/>
                <w:lang w:eastAsia="en-US" w:bidi="he-IL"/>
              </w:rPr>
              <w:br/>
            </w:r>
          </w:p>
        </w:tc>
      </w:tr>
      <w:tr w:rsidR="001B2ABD" w:rsidTr="00226FB5">
        <w:tc>
          <w:tcPr>
            <w:tcW w:w="3600" w:type="dxa"/>
          </w:tcPr>
          <w:p w:rsidR="00226FB5" w:rsidRDefault="00226FB5" w:rsidP="00226FB5">
            <w:r>
              <w:t>Ad</w:t>
            </w:r>
            <w:r>
              <w:t>d</w:t>
            </w:r>
            <w:r>
              <w:t>ress:</w:t>
            </w:r>
          </w:p>
          <w:p w:rsidR="00226FB5" w:rsidRDefault="00226FB5" w:rsidP="00226FB5">
            <w:proofErr w:type="spellStart"/>
            <w:r>
              <w:t>Mazor</w:t>
            </w:r>
            <w:proofErr w:type="spellEnd"/>
          </w:p>
          <w:p w:rsidR="00226FB5" w:rsidRDefault="00226FB5" w:rsidP="00226FB5"/>
          <w:p w:rsidR="00226FB5" w:rsidRDefault="00226FB5" w:rsidP="00226FB5"/>
          <w:sdt>
            <w:sdtPr>
              <w:id w:val="-240260293"/>
              <w:placeholder>
                <w:docPart w:val="57869A97A62946EABEC3B03898AEE67D"/>
              </w:placeholder>
              <w:temporary/>
              <w:showingPlcHdr/>
              <w15:appearance w15:val="hidden"/>
            </w:sdtPr>
            <w:sdtContent>
              <w:p w:rsidR="00226FB5" w:rsidRDefault="00226FB5" w:rsidP="00226FB5">
                <w:r w:rsidRPr="004D3011">
                  <w:t>EMAIL:</w:t>
                </w:r>
              </w:p>
            </w:sdtContent>
          </w:sdt>
          <w:p w:rsidR="00226FB5" w:rsidRPr="00E4381A" w:rsidRDefault="00226FB5" w:rsidP="00226FB5">
            <w:pPr>
              <w:rPr>
                <w:rStyle w:val="Hyperlink"/>
              </w:rPr>
            </w:pPr>
            <w:r>
              <w:t>oribeneraf@gmail.com</w:t>
            </w:r>
          </w:p>
          <w:p w:rsidR="00226FB5" w:rsidRDefault="00226FB5" w:rsidP="00226FB5"/>
          <w:p w:rsidR="00036450" w:rsidRDefault="00036450" w:rsidP="009260CD"/>
          <w:p w:rsidR="00036450" w:rsidRDefault="00036450" w:rsidP="00036450"/>
          <w:p w:rsidR="009B6B30" w:rsidRDefault="009B6B30" w:rsidP="009B6B30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rtl/>
              </w:rPr>
            </w:pPr>
            <w:r w:rsidRPr="009B6B30">
              <w:t>Languages</w:t>
            </w:r>
          </w:p>
          <w:p w:rsidR="009B6B30" w:rsidRDefault="009B6B30" w:rsidP="009B6B30">
            <w:r w:rsidRPr="009B6B30">
              <w:rPr>
                <w:b/>
                <w:bCs/>
              </w:rPr>
              <w:t>Hebrew</w:t>
            </w:r>
            <w:r>
              <w:t xml:space="preserve">: </w:t>
            </w:r>
            <w:r w:rsidRPr="009B6B30">
              <w:rPr>
                <w:rFonts w:hint="cs"/>
              </w:rPr>
              <w:t>native language</w:t>
            </w:r>
          </w:p>
          <w:p w:rsidR="003A25C9" w:rsidRPr="009B6B30" w:rsidRDefault="003A25C9" w:rsidP="009B6B30">
            <w:r w:rsidRPr="003A25C9">
              <w:rPr>
                <w:b/>
                <w:bCs/>
              </w:rPr>
              <w:t>English</w:t>
            </w:r>
            <w:r>
              <w:t xml:space="preserve">: </w:t>
            </w:r>
            <w:r w:rsidRPr="003A25C9">
              <w:rPr>
                <w:rFonts w:hint="cs"/>
              </w:rPr>
              <w:t>High level</w:t>
            </w:r>
          </w:p>
          <w:p w:rsidR="004D3011" w:rsidRPr="004D3011" w:rsidRDefault="004D3011" w:rsidP="004D3011"/>
          <w:p w:rsidR="004D3011" w:rsidRPr="004D3011" w:rsidRDefault="004D3011" w:rsidP="004D3011">
            <w:pPr>
              <w:rPr>
                <w:rFonts w:hint="cs"/>
                <w:rtl/>
                <w:lang w:bidi="he-IL"/>
              </w:rPr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D5D21468AF04129A32F48B200B703CC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26FB5" w:rsidP="00B359E4">
            <w:pPr>
              <w:pStyle w:val="Heading4"/>
            </w:pPr>
            <w:r>
              <w:t>Sella collage</w:t>
            </w:r>
          </w:p>
          <w:p w:rsidR="00036450" w:rsidRPr="00B359E4" w:rsidRDefault="00226FB5" w:rsidP="00B359E4">
            <w:pPr>
              <w:pStyle w:val="Date"/>
            </w:pPr>
            <w:r>
              <w:t>03/2022-01/2023:</w:t>
            </w:r>
          </w:p>
          <w:p w:rsidR="004D3011" w:rsidRDefault="00107326" w:rsidP="00036450">
            <w:r>
              <w:t xml:space="preserve"> </w:t>
            </w:r>
            <w:proofErr w:type="gramStart"/>
            <w:r w:rsidRPr="00107326">
              <w:rPr>
                <w:rFonts w:hint="cs"/>
              </w:rPr>
              <w:t>OOP</w:t>
            </w:r>
            <w:r w:rsidRPr="00107326">
              <w:rPr>
                <w:rFonts w:hint="cs"/>
                <w:rtl/>
              </w:rPr>
              <w:t xml:space="preserve"> ,</w:t>
            </w:r>
            <w:proofErr w:type="gramEnd"/>
            <w:r>
              <w:t xml:space="preserve"> #C, Object Oriented, .Net, HTML, JS, CSS, Angular, react</w:t>
            </w:r>
          </w:p>
          <w:p w:rsidR="00036450" w:rsidRDefault="00036450" w:rsidP="00036450"/>
          <w:p w:rsidR="00036450" w:rsidRPr="00B359E4" w:rsidRDefault="00107326" w:rsidP="00B359E4">
            <w:pPr>
              <w:pStyle w:val="Heading4"/>
            </w:pPr>
            <w:proofErr w:type="spellStart"/>
            <w:r>
              <w:t>Makif</w:t>
            </w:r>
            <w:proofErr w:type="spellEnd"/>
            <w:r>
              <w:t xml:space="preserve"> </w:t>
            </w:r>
            <w:proofErr w:type="spellStart"/>
            <w:r>
              <w:t>yehud</w:t>
            </w:r>
            <w:proofErr w:type="spellEnd"/>
            <w:r>
              <w:t xml:space="preserve"> high school</w:t>
            </w:r>
          </w:p>
          <w:p w:rsidR="00036450" w:rsidRPr="00B359E4" w:rsidRDefault="00107326" w:rsidP="00B359E4">
            <w:pPr>
              <w:pStyle w:val="Date"/>
            </w:pPr>
            <w:r>
              <w:t>09/16-07/18:</w:t>
            </w:r>
          </w:p>
          <w:p w:rsidR="00107326" w:rsidRPr="00107326" w:rsidRDefault="00107326" w:rsidP="00107326">
            <w:proofErr w:type="gramStart"/>
            <w:r w:rsidRPr="00107326">
              <w:t>5 unit</w:t>
            </w:r>
            <w:proofErr w:type="gramEnd"/>
            <w:r w:rsidRPr="00107326">
              <w:t xml:space="preserve"> studies in: physics, mathematics, English, robotics</w:t>
            </w:r>
          </w:p>
          <w:p w:rsidR="00036450" w:rsidRDefault="00036450" w:rsidP="00036450">
            <w:pPr>
              <w:rPr>
                <w:rtl/>
                <w:lang w:bidi="he-IL"/>
              </w:rPr>
            </w:pPr>
          </w:p>
          <w:p w:rsidR="00036450" w:rsidRDefault="0044589E" w:rsidP="00036450">
            <w:pPr>
              <w:pStyle w:val="Heading2"/>
            </w:pPr>
            <w:r>
              <w:t>miilitary sevice:</w:t>
            </w:r>
          </w:p>
          <w:p w:rsidR="0044589E" w:rsidRDefault="0044589E" w:rsidP="0044589E">
            <w:pPr>
              <w:pStyle w:val="Date"/>
            </w:pPr>
            <w:r>
              <w:t>2019-2022</w:t>
            </w:r>
            <w:r>
              <w:t>:</w:t>
            </w:r>
          </w:p>
          <w:p w:rsidR="0044589E" w:rsidRDefault="0044589E" w:rsidP="0044589E">
            <w:pPr>
              <w:pStyle w:val="Date"/>
            </w:pPr>
            <w:r w:rsidRPr="0044589E">
              <w:t xml:space="preserve">A </w:t>
            </w:r>
            <w:r>
              <w:t>soldier</w:t>
            </w:r>
            <w:r w:rsidRPr="0044589E">
              <w:t xml:space="preserve"> and commander in Moran</w:t>
            </w:r>
            <w:r>
              <w:t xml:space="preserve"> special</w:t>
            </w:r>
            <w:r w:rsidRPr="0044589E">
              <w:t xml:space="preserve"> unit:</w:t>
            </w:r>
          </w:p>
          <w:p w:rsidR="0044589E" w:rsidRDefault="0044589E" w:rsidP="0044589E">
            <w:pPr>
              <w:pStyle w:val="Date"/>
            </w:pPr>
            <w:r w:rsidRPr="0044589E">
              <w:t>Full voluntary combat service in a special unit, which combines the use</w:t>
            </w:r>
            <w:r>
              <w:t xml:space="preserve"> </w:t>
            </w:r>
            <w:r w:rsidRPr="0044589E">
              <w:t>of innovative technology and infantry combat. I served in the unit</w:t>
            </w:r>
          </w:p>
          <w:p w:rsidR="003E5115" w:rsidRDefault="0044589E" w:rsidP="003E5115">
            <w:pPr>
              <w:pStyle w:val="Date"/>
            </w:pPr>
            <w:r w:rsidRPr="0044589E">
              <w:t>in a variety of command positions</w:t>
            </w:r>
            <w:r w:rsidR="003E5115">
              <w:t>,</w:t>
            </w:r>
            <w:r w:rsidRPr="0044589E">
              <w:t xml:space="preserve"> </w:t>
            </w:r>
            <w:r w:rsidR="003E5115">
              <w:t>as</w:t>
            </w:r>
            <w:r w:rsidRPr="0044589E">
              <w:t xml:space="preserve"> </w:t>
            </w:r>
            <w:r w:rsidR="003E5115" w:rsidRPr="003E5115">
              <w:t>combat commander</w:t>
            </w:r>
            <w:r w:rsidR="003E5115">
              <w:t xml:space="preserve"> </w:t>
            </w:r>
            <w:r w:rsidRPr="0044589E">
              <w:t>and</w:t>
            </w:r>
            <w:r w:rsidR="003E5115">
              <w:t xml:space="preserve"> as</w:t>
            </w:r>
            <w:r w:rsidRPr="0044589E">
              <w:t xml:space="preserve"> </w:t>
            </w:r>
            <w:r w:rsidR="003E5115" w:rsidRPr="003E5115">
              <w:rPr>
                <w:rFonts w:hint="cs"/>
              </w:rPr>
              <w:t>company sergeant major</w:t>
            </w:r>
            <w:r w:rsidR="003E5115">
              <w:t>.</w:t>
            </w:r>
            <w:r w:rsidRPr="0044589E">
              <w:t xml:space="preserve"> </w:t>
            </w:r>
          </w:p>
          <w:p w:rsidR="003E5115" w:rsidRPr="003E5115" w:rsidRDefault="0044589E" w:rsidP="003E5115">
            <w:pPr>
              <w:pStyle w:val="Date"/>
            </w:pPr>
            <w:r w:rsidRPr="0044589E">
              <w:t xml:space="preserve">Participation in a variety of </w:t>
            </w:r>
            <w:r w:rsidR="003E5115" w:rsidRPr="003E5115">
              <w:t>military operations</w:t>
            </w:r>
            <w:r w:rsidR="003E5115">
              <w:t>.</w:t>
            </w:r>
          </w:p>
          <w:p w:rsidR="0044589E" w:rsidRPr="0044589E" w:rsidRDefault="0044589E" w:rsidP="0044589E">
            <w:pPr>
              <w:pStyle w:val="Date"/>
            </w:pPr>
            <w:r w:rsidRPr="0044589E">
              <w:t>.</w:t>
            </w:r>
          </w:p>
          <w:p w:rsidR="0044589E" w:rsidRPr="0044589E" w:rsidRDefault="0044589E" w:rsidP="0044589E"/>
          <w:p w:rsidR="009B6B30" w:rsidRDefault="009B6B30" w:rsidP="009B6B30">
            <w:pPr>
              <w:pStyle w:val="Heading2"/>
            </w:pPr>
            <w:r w:rsidRPr="009B6B30">
              <w:t>volunteering</w:t>
            </w:r>
            <w:r>
              <w:t>:</w:t>
            </w:r>
          </w:p>
          <w:p w:rsidR="009B6B30" w:rsidRDefault="009B6B30" w:rsidP="009B6B30">
            <w:pPr>
              <w:pStyle w:val="Date"/>
            </w:pPr>
            <w:r>
              <w:t>201</w:t>
            </w:r>
            <w:r>
              <w:t>8</w:t>
            </w:r>
            <w:r>
              <w:t>-20</w:t>
            </w:r>
            <w:r>
              <w:t>19</w:t>
            </w:r>
            <w:r>
              <w:t>:</w:t>
            </w:r>
          </w:p>
          <w:p w:rsidR="00036450" w:rsidRPr="004D3011" w:rsidRDefault="009B6B30" w:rsidP="004D3011">
            <w:pPr>
              <w:rPr>
                <w:rFonts w:hint="cs"/>
                <w:color w:val="FFFFFF" w:themeColor="background1"/>
                <w:rtl/>
                <w:lang w:bidi="he-IL"/>
              </w:rPr>
            </w:pP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Member in a </w:t>
            </w:r>
            <w:r>
              <w:rPr>
                <w:rFonts w:ascii="Assistant" w:hAnsi="Assistant" w:cs="Assistant" w:hint="cs"/>
                <w:color w:val="333333"/>
                <w:sz w:val="21"/>
                <w:szCs w:val="21"/>
                <w:shd w:val="clear" w:color="auto" w:fill="FFFFFF"/>
              </w:rPr>
              <w:t>pre-military preparatory progra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m. Which there </w:t>
            </w:r>
            <w:r w:rsidRPr="009B6B30"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we 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have been </w:t>
            </w:r>
            <w:r w:rsidRPr="009B6B30"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>volunteer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>ing</w:t>
            </w:r>
            <w:r w:rsidRPr="009B6B30"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>, helping the community and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 work on</w:t>
            </w:r>
            <w:r w:rsidRPr="009B6B30"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 personal development.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BB0" w:rsidRDefault="002F3BB0" w:rsidP="000C45FF">
      <w:r>
        <w:separator/>
      </w:r>
    </w:p>
  </w:endnote>
  <w:endnote w:type="continuationSeparator" w:id="0">
    <w:p w:rsidR="002F3BB0" w:rsidRDefault="002F3B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BB0" w:rsidRDefault="002F3BB0" w:rsidP="000C45FF">
      <w:r>
        <w:separator/>
      </w:r>
    </w:p>
  </w:footnote>
  <w:footnote w:type="continuationSeparator" w:id="0">
    <w:p w:rsidR="002F3BB0" w:rsidRDefault="002F3B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B5"/>
    <w:rsid w:val="00036450"/>
    <w:rsid w:val="00094499"/>
    <w:rsid w:val="000C45FF"/>
    <w:rsid w:val="000E3FD1"/>
    <w:rsid w:val="00107326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6FB5"/>
    <w:rsid w:val="002400EB"/>
    <w:rsid w:val="00256CF7"/>
    <w:rsid w:val="00281FD5"/>
    <w:rsid w:val="002F3BB0"/>
    <w:rsid w:val="0030481B"/>
    <w:rsid w:val="003156FC"/>
    <w:rsid w:val="003254B5"/>
    <w:rsid w:val="0037121F"/>
    <w:rsid w:val="003910D8"/>
    <w:rsid w:val="003A25C9"/>
    <w:rsid w:val="003A6B7D"/>
    <w:rsid w:val="003B06CA"/>
    <w:rsid w:val="003E5115"/>
    <w:rsid w:val="004071FC"/>
    <w:rsid w:val="0044589E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B6B30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326"/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y2iqfc">
    <w:name w:val="y2iqfc"/>
    <w:basedOn w:val="DefaultParagraphFont"/>
    <w:rsid w:val="0010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07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27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i\AppData\Local\Microsoft\Office\16.0\DTS\en-US%7b789FBCC9-C768-44E7-A0D2-976837C60EC6%7d\%7b626E89EB-8707-47FD-8317-5876129B1FD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5D21468AF04129A32F48B200B70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DBDA7-58BA-40BF-B086-361EEBE1E08A}"/>
      </w:docPartPr>
      <w:docPartBody>
        <w:p w:rsidR="00000000" w:rsidRDefault="00000000">
          <w:pPr>
            <w:pStyle w:val="AD5D21468AF04129A32F48B200B703CC"/>
          </w:pPr>
          <w:r w:rsidRPr="00036450">
            <w:t>EDUCATION</w:t>
          </w:r>
        </w:p>
      </w:docPartBody>
    </w:docPart>
    <w:docPart>
      <w:docPartPr>
        <w:name w:val="50794D2D8FB74F159648917D5FC6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AB10-BBB5-48E4-946B-00B659F33E32}"/>
      </w:docPartPr>
      <w:docPartBody>
        <w:p w:rsidR="00000000" w:rsidRDefault="0029586B" w:rsidP="0029586B">
          <w:pPr>
            <w:pStyle w:val="50794D2D8FB74F159648917D5FC60FAC"/>
          </w:pPr>
          <w:r w:rsidRPr="00CB0055">
            <w:t>Contact</w:t>
          </w:r>
        </w:p>
      </w:docPartBody>
    </w:docPart>
    <w:docPart>
      <w:docPartPr>
        <w:name w:val="F2F107539590448C879F66A31D47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8685C-98A1-4AE7-BE93-7F6E7284665B}"/>
      </w:docPartPr>
      <w:docPartBody>
        <w:p w:rsidR="00000000" w:rsidRDefault="0029586B" w:rsidP="0029586B">
          <w:pPr>
            <w:pStyle w:val="F2F107539590448C879F66A31D47C7B4"/>
          </w:pPr>
          <w:r w:rsidRPr="004D3011">
            <w:t>PHONE:</w:t>
          </w:r>
        </w:p>
      </w:docPartBody>
    </w:docPart>
    <w:docPart>
      <w:docPartPr>
        <w:name w:val="57869A97A62946EABEC3B03898AE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7D2F-ACA1-4A0D-9A96-B58A1378AC2C}"/>
      </w:docPartPr>
      <w:docPartBody>
        <w:p w:rsidR="00000000" w:rsidRDefault="0029586B" w:rsidP="0029586B">
          <w:pPr>
            <w:pStyle w:val="57869A97A62946EABEC3B03898AEE67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6B"/>
    <w:rsid w:val="0029586B"/>
    <w:rsid w:val="006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rsid w:val="0029586B"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10D269FF3B4BBAA8641950B5D59C84">
    <w:name w:val="7110D269FF3B4BBAA8641950B5D59C84"/>
    <w:pPr>
      <w:bidi/>
    </w:pPr>
  </w:style>
  <w:style w:type="paragraph" w:customStyle="1" w:styleId="F2061FB9A23148B1A8B90B656FD0E36F">
    <w:name w:val="F2061FB9A23148B1A8B90B656FD0E36F"/>
    <w:pPr>
      <w:bidi/>
    </w:pPr>
  </w:style>
  <w:style w:type="paragraph" w:customStyle="1" w:styleId="4A91AB7FA03B4E6E872D77621B41E00A">
    <w:name w:val="4A91AB7FA03B4E6E872D77621B41E00A"/>
    <w:pPr>
      <w:bidi/>
    </w:pPr>
  </w:style>
  <w:style w:type="paragraph" w:customStyle="1" w:styleId="15B1489619DE4339B259DCD4FF76347C">
    <w:name w:val="15B1489619DE4339B259DCD4FF76347C"/>
    <w:pPr>
      <w:bidi/>
    </w:pPr>
  </w:style>
  <w:style w:type="paragraph" w:customStyle="1" w:styleId="E985437B4C3641E2A4D81A4D479AA452">
    <w:name w:val="E985437B4C3641E2A4D81A4D479AA452"/>
    <w:pPr>
      <w:bidi/>
    </w:pPr>
  </w:style>
  <w:style w:type="paragraph" w:customStyle="1" w:styleId="D7D0098092934350A8604EB7C36414D6">
    <w:name w:val="D7D0098092934350A8604EB7C36414D6"/>
    <w:pPr>
      <w:bidi/>
    </w:pPr>
  </w:style>
  <w:style w:type="paragraph" w:customStyle="1" w:styleId="C0E2569245404B80BAE332E0BBF4C712">
    <w:name w:val="C0E2569245404B80BAE332E0BBF4C712"/>
    <w:pPr>
      <w:bidi/>
    </w:pPr>
  </w:style>
  <w:style w:type="paragraph" w:customStyle="1" w:styleId="855948D259C142EFBD5AD46565D14907">
    <w:name w:val="855948D259C142EFBD5AD46565D14907"/>
    <w:pPr>
      <w:bidi/>
    </w:pPr>
  </w:style>
  <w:style w:type="paragraph" w:customStyle="1" w:styleId="DE83A4B66CD348539EACA965000DFBD4">
    <w:name w:val="DE83A4B66CD348539EACA965000DFBD4"/>
    <w:pPr>
      <w:bidi/>
    </w:pPr>
  </w:style>
  <w:style w:type="paragraph" w:customStyle="1" w:styleId="12376B19873D496AB01D3FEBFB40358D">
    <w:name w:val="12376B19873D496AB01D3FEBFB40358D"/>
    <w:pPr>
      <w:bidi/>
    </w:pPr>
  </w:style>
  <w:style w:type="character" w:styleId="Hyperlink">
    <w:name w:val="Hyperlink"/>
    <w:basedOn w:val="DefaultParagraphFont"/>
    <w:uiPriority w:val="99"/>
    <w:unhideWhenUsed/>
    <w:rsid w:val="0029586B"/>
    <w:rPr>
      <w:color w:val="C45911" w:themeColor="accent2" w:themeShade="BF"/>
      <w:u w:val="single"/>
    </w:rPr>
  </w:style>
  <w:style w:type="paragraph" w:customStyle="1" w:styleId="0E83C54A76534176A933B0CB34EB708D">
    <w:name w:val="0E83C54A76534176A933B0CB34EB708D"/>
    <w:pPr>
      <w:bidi/>
    </w:pPr>
  </w:style>
  <w:style w:type="paragraph" w:customStyle="1" w:styleId="EAD061A716FF4F979845D69ABC1299EE">
    <w:name w:val="EAD061A716FF4F979845D69ABC1299EE"/>
    <w:pPr>
      <w:bidi/>
    </w:pPr>
  </w:style>
  <w:style w:type="paragraph" w:customStyle="1" w:styleId="59E4F3343668441F858BBA0CF55C629A">
    <w:name w:val="59E4F3343668441F858BBA0CF55C629A"/>
    <w:pPr>
      <w:bidi/>
    </w:pPr>
  </w:style>
  <w:style w:type="paragraph" w:customStyle="1" w:styleId="319331736E2C4F9D924CDE5D01649185">
    <w:name w:val="319331736E2C4F9D924CDE5D01649185"/>
    <w:pPr>
      <w:bidi/>
    </w:pPr>
  </w:style>
  <w:style w:type="paragraph" w:customStyle="1" w:styleId="D7346039CC1A4EC9B392160ED3B62674">
    <w:name w:val="D7346039CC1A4EC9B392160ED3B62674"/>
    <w:pPr>
      <w:bidi/>
    </w:pPr>
  </w:style>
  <w:style w:type="paragraph" w:customStyle="1" w:styleId="CF1E5095B3B944B2AFB5E991661F9E2D">
    <w:name w:val="CF1E5095B3B944B2AFB5E991661F9E2D"/>
    <w:pPr>
      <w:bidi/>
    </w:pPr>
  </w:style>
  <w:style w:type="paragraph" w:customStyle="1" w:styleId="AD5D21468AF04129A32F48B200B703CC">
    <w:name w:val="AD5D21468AF04129A32F48B200B703CC"/>
    <w:pPr>
      <w:bidi/>
    </w:pPr>
  </w:style>
  <w:style w:type="paragraph" w:customStyle="1" w:styleId="00011A2F91444A63B558E19D6872D61A">
    <w:name w:val="00011A2F91444A63B558E19D6872D61A"/>
    <w:pPr>
      <w:bidi/>
    </w:pPr>
  </w:style>
  <w:style w:type="paragraph" w:customStyle="1" w:styleId="B28ABC5A1CC34486811EBFF6AC762A59">
    <w:name w:val="B28ABC5A1CC34486811EBFF6AC762A59"/>
    <w:pPr>
      <w:bidi/>
    </w:pPr>
  </w:style>
  <w:style w:type="paragraph" w:customStyle="1" w:styleId="0B71D51B19024A6DB0F7B6AB39A9CFEA">
    <w:name w:val="0B71D51B19024A6DB0F7B6AB39A9CFEA"/>
    <w:pPr>
      <w:bidi/>
    </w:pPr>
  </w:style>
  <w:style w:type="paragraph" w:customStyle="1" w:styleId="453E80023FD94547A59EE8F1785E3DD8">
    <w:name w:val="453E80023FD94547A59EE8F1785E3DD8"/>
    <w:pPr>
      <w:bidi/>
    </w:pPr>
  </w:style>
  <w:style w:type="paragraph" w:customStyle="1" w:styleId="74B722D0CC3F4A74AA77ADBC57D297DA">
    <w:name w:val="74B722D0CC3F4A74AA77ADBC57D297DA"/>
    <w:pPr>
      <w:bidi/>
    </w:pPr>
  </w:style>
  <w:style w:type="paragraph" w:customStyle="1" w:styleId="E4139FDE83EF4F9FA215DEEFA097185F">
    <w:name w:val="E4139FDE83EF4F9FA215DEEFA097185F"/>
    <w:pPr>
      <w:bidi/>
    </w:pPr>
  </w:style>
  <w:style w:type="paragraph" w:customStyle="1" w:styleId="425B676DE8EB4ABEAF51A14344715598">
    <w:name w:val="425B676DE8EB4ABEAF51A14344715598"/>
    <w:pPr>
      <w:bidi/>
    </w:pPr>
  </w:style>
  <w:style w:type="paragraph" w:customStyle="1" w:styleId="19E8FB99F74B4AD6A09D28803E19F355">
    <w:name w:val="19E8FB99F74B4AD6A09D28803E19F355"/>
    <w:pPr>
      <w:bidi/>
    </w:pPr>
  </w:style>
  <w:style w:type="paragraph" w:customStyle="1" w:styleId="1BE80DBAE3464A259F8F079C56FA2910">
    <w:name w:val="1BE80DBAE3464A259F8F079C56FA2910"/>
    <w:pPr>
      <w:bidi/>
    </w:pPr>
  </w:style>
  <w:style w:type="paragraph" w:customStyle="1" w:styleId="1DA5443EC17C468A8E24DE42AB3ECA19">
    <w:name w:val="1DA5443EC17C468A8E24DE42AB3ECA19"/>
    <w:pPr>
      <w:bidi/>
    </w:pPr>
  </w:style>
  <w:style w:type="paragraph" w:customStyle="1" w:styleId="2314A88589714DEEAD8F7EB8B7AC517D">
    <w:name w:val="2314A88589714DEEAD8F7EB8B7AC517D"/>
    <w:pPr>
      <w:bidi/>
    </w:pPr>
  </w:style>
  <w:style w:type="paragraph" w:customStyle="1" w:styleId="F2303861FDEF4C6B82D4C7B2E09BFC7F">
    <w:name w:val="F2303861FDEF4C6B82D4C7B2E09BFC7F"/>
    <w:pPr>
      <w:bidi/>
    </w:pPr>
  </w:style>
  <w:style w:type="paragraph" w:customStyle="1" w:styleId="68EAFABE05B54ADBAAC0909722CE47D3">
    <w:name w:val="68EAFABE05B54ADBAAC0909722CE47D3"/>
    <w:pPr>
      <w:bidi/>
    </w:pPr>
  </w:style>
  <w:style w:type="paragraph" w:customStyle="1" w:styleId="EDF07CA6E7DE442F9592E7FBAEBAE5A0">
    <w:name w:val="EDF07CA6E7DE442F9592E7FBAEBAE5A0"/>
    <w:pPr>
      <w:bidi/>
    </w:pPr>
  </w:style>
  <w:style w:type="paragraph" w:customStyle="1" w:styleId="04BAEA9CF3484CD4862252F9EA00EA4F">
    <w:name w:val="04BAEA9CF3484CD4862252F9EA00EA4F"/>
    <w:pPr>
      <w:bidi/>
    </w:pPr>
  </w:style>
  <w:style w:type="paragraph" w:customStyle="1" w:styleId="A01A7BFDEB044429BDEA9AF397051407">
    <w:name w:val="A01A7BFDEB044429BDEA9AF397051407"/>
    <w:pPr>
      <w:bidi/>
    </w:pPr>
  </w:style>
  <w:style w:type="paragraph" w:customStyle="1" w:styleId="B96CDE1F922B49F8B92AFC45CAF286F1">
    <w:name w:val="B96CDE1F922B49F8B92AFC45CAF286F1"/>
    <w:pPr>
      <w:bidi/>
    </w:pPr>
  </w:style>
  <w:style w:type="paragraph" w:customStyle="1" w:styleId="2A41B472E745481FAB54EC6F5F8328B2">
    <w:name w:val="2A41B472E745481FAB54EC6F5F8328B2"/>
    <w:pPr>
      <w:bidi/>
    </w:pPr>
  </w:style>
  <w:style w:type="paragraph" w:customStyle="1" w:styleId="7C0115E11B054010ABC4824A83B4DCC0">
    <w:name w:val="7C0115E11B054010ABC4824A83B4DCC0"/>
    <w:pPr>
      <w:bidi/>
    </w:pPr>
  </w:style>
  <w:style w:type="paragraph" w:customStyle="1" w:styleId="EF24D632F122493A87AAFBE65474F929">
    <w:name w:val="EF24D632F122493A87AAFBE65474F929"/>
    <w:pPr>
      <w:bidi/>
    </w:pPr>
  </w:style>
  <w:style w:type="paragraph" w:customStyle="1" w:styleId="C0FD598A5DF8483F967627A56E208BEC">
    <w:name w:val="C0FD598A5DF8483F967627A56E208BEC"/>
    <w:pPr>
      <w:bidi/>
    </w:pPr>
  </w:style>
  <w:style w:type="paragraph" w:customStyle="1" w:styleId="C02C765FB18C434491B98DEAC52456A4">
    <w:name w:val="C02C765FB18C434491B98DEAC52456A4"/>
    <w:pPr>
      <w:bidi/>
    </w:pPr>
  </w:style>
  <w:style w:type="paragraph" w:customStyle="1" w:styleId="8DB968DD74D747A3AFC4F097C7796645">
    <w:name w:val="8DB968DD74D747A3AFC4F097C7796645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sid w:val="0029586B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BCD37D310DFD44B786501C1C2FE9A4AA">
    <w:name w:val="BCD37D310DFD44B786501C1C2FE9A4AA"/>
    <w:pPr>
      <w:bidi/>
    </w:pPr>
  </w:style>
  <w:style w:type="paragraph" w:customStyle="1" w:styleId="42BBF637471A404EA85A7D8A5CDD910E">
    <w:name w:val="42BBF637471A404EA85A7D8A5CDD910E"/>
    <w:rsid w:val="0029586B"/>
    <w:pPr>
      <w:bidi/>
    </w:pPr>
  </w:style>
  <w:style w:type="paragraph" w:customStyle="1" w:styleId="6F56D4E105604CB88513654436E4DB68">
    <w:name w:val="6F56D4E105604CB88513654436E4DB68"/>
    <w:rsid w:val="0029586B"/>
    <w:pPr>
      <w:bidi/>
    </w:pPr>
  </w:style>
  <w:style w:type="paragraph" w:customStyle="1" w:styleId="602619360B1D4C1CA74C34AF87E2BBF6">
    <w:name w:val="602619360B1D4C1CA74C34AF87E2BBF6"/>
    <w:rsid w:val="0029586B"/>
    <w:pPr>
      <w:bidi/>
    </w:pPr>
  </w:style>
  <w:style w:type="paragraph" w:customStyle="1" w:styleId="54023560E4F749ADBB9CEC9C52E3D44C">
    <w:name w:val="54023560E4F749ADBB9CEC9C52E3D44C"/>
    <w:rsid w:val="0029586B"/>
    <w:pPr>
      <w:bidi/>
    </w:pPr>
  </w:style>
  <w:style w:type="paragraph" w:customStyle="1" w:styleId="AB5C3C8E33D14F0EAFC7BE2E09FD9963">
    <w:name w:val="AB5C3C8E33D14F0EAFC7BE2E09FD9963"/>
    <w:rsid w:val="0029586B"/>
    <w:pPr>
      <w:bidi/>
    </w:pPr>
  </w:style>
  <w:style w:type="paragraph" w:customStyle="1" w:styleId="EB7BD65B6F6E4E64810AF9928A10D23C">
    <w:name w:val="EB7BD65B6F6E4E64810AF9928A10D23C"/>
    <w:rsid w:val="0029586B"/>
    <w:pPr>
      <w:bidi/>
    </w:pPr>
  </w:style>
  <w:style w:type="paragraph" w:customStyle="1" w:styleId="75230D56E5F54A4EBF5691189AE27A76">
    <w:name w:val="75230D56E5F54A4EBF5691189AE27A76"/>
    <w:rsid w:val="0029586B"/>
    <w:pPr>
      <w:bidi/>
    </w:pPr>
  </w:style>
  <w:style w:type="paragraph" w:customStyle="1" w:styleId="A51237721CDD4B84AC3D9753C8987A0C">
    <w:name w:val="A51237721CDD4B84AC3D9753C8987A0C"/>
    <w:rsid w:val="0029586B"/>
    <w:pPr>
      <w:bidi/>
    </w:pPr>
  </w:style>
  <w:style w:type="paragraph" w:customStyle="1" w:styleId="D6280142D24F44FBA49B9C29B241FA5F">
    <w:name w:val="D6280142D24F44FBA49B9C29B241FA5F"/>
    <w:rsid w:val="0029586B"/>
    <w:pPr>
      <w:bidi/>
    </w:pPr>
  </w:style>
  <w:style w:type="paragraph" w:customStyle="1" w:styleId="C3DBB80AAF3349A49E9901A2F8D12483">
    <w:name w:val="C3DBB80AAF3349A49E9901A2F8D12483"/>
    <w:rsid w:val="0029586B"/>
    <w:pPr>
      <w:bidi/>
    </w:pPr>
  </w:style>
  <w:style w:type="paragraph" w:customStyle="1" w:styleId="DAF915A52C0845B2ACCA7BC76B095C84">
    <w:name w:val="DAF915A52C0845B2ACCA7BC76B095C84"/>
    <w:rsid w:val="0029586B"/>
    <w:pPr>
      <w:bidi/>
    </w:pPr>
  </w:style>
  <w:style w:type="paragraph" w:customStyle="1" w:styleId="2DBF02D58FC645E79A01A15CFFE99A4C">
    <w:name w:val="2DBF02D58FC645E79A01A15CFFE99A4C"/>
    <w:rsid w:val="0029586B"/>
    <w:pPr>
      <w:bidi/>
    </w:pPr>
  </w:style>
  <w:style w:type="paragraph" w:customStyle="1" w:styleId="E45AE4E643704B9FA06869F03B82E4E2">
    <w:name w:val="E45AE4E643704B9FA06869F03B82E4E2"/>
    <w:rsid w:val="0029586B"/>
    <w:pPr>
      <w:bidi/>
    </w:pPr>
  </w:style>
  <w:style w:type="paragraph" w:customStyle="1" w:styleId="065E5B7525F14394B87282FA8CF361CA">
    <w:name w:val="065E5B7525F14394B87282FA8CF361CA"/>
    <w:rsid w:val="0029586B"/>
    <w:pPr>
      <w:bidi/>
    </w:pPr>
  </w:style>
  <w:style w:type="paragraph" w:customStyle="1" w:styleId="7E959330C96743558A13B1A2148BBAD6">
    <w:name w:val="7E959330C96743558A13B1A2148BBAD6"/>
    <w:rsid w:val="0029586B"/>
    <w:pPr>
      <w:bidi/>
    </w:pPr>
  </w:style>
  <w:style w:type="paragraph" w:customStyle="1" w:styleId="8EAA057B53E94630AA7CAA66E86A7463">
    <w:name w:val="8EAA057B53E94630AA7CAA66E86A7463"/>
    <w:rsid w:val="0029586B"/>
    <w:pPr>
      <w:bidi/>
    </w:pPr>
  </w:style>
  <w:style w:type="paragraph" w:customStyle="1" w:styleId="3504772AF6A94E6B937D457EF5244E9C">
    <w:name w:val="3504772AF6A94E6B937D457EF5244E9C"/>
    <w:rsid w:val="0029586B"/>
    <w:pPr>
      <w:bidi/>
    </w:pPr>
  </w:style>
  <w:style w:type="paragraph" w:customStyle="1" w:styleId="67CC49FDE11046E5BCA817760BB864A3">
    <w:name w:val="67CC49FDE11046E5BCA817760BB864A3"/>
    <w:rsid w:val="0029586B"/>
    <w:pPr>
      <w:bidi/>
    </w:pPr>
  </w:style>
  <w:style w:type="paragraph" w:customStyle="1" w:styleId="C1FC586D5D844EDFA125DEA4EC8374D1">
    <w:name w:val="C1FC586D5D844EDFA125DEA4EC8374D1"/>
    <w:rsid w:val="0029586B"/>
    <w:pPr>
      <w:bidi/>
    </w:pPr>
  </w:style>
  <w:style w:type="paragraph" w:customStyle="1" w:styleId="2EBE5C1D7D524F9381F1A0F379B6B317">
    <w:name w:val="2EBE5C1D7D524F9381F1A0F379B6B317"/>
    <w:rsid w:val="0029586B"/>
    <w:pPr>
      <w:bidi/>
    </w:pPr>
  </w:style>
  <w:style w:type="paragraph" w:customStyle="1" w:styleId="9A4020E698DD41AA96DE2C766015735F">
    <w:name w:val="9A4020E698DD41AA96DE2C766015735F"/>
    <w:rsid w:val="0029586B"/>
    <w:pPr>
      <w:bidi/>
    </w:pPr>
  </w:style>
  <w:style w:type="paragraph" w:customStyle="1" w:styleId="438D0122A88441BD9E9D80F8BBD8BD11">
    <w:name w:val="438D0122A88441BD9E9D80F8BBD8BD11"/>
    <w:rsid w:val="0029586B"/>
    <w:pPr>
      <w:bidi/>
    </w:pPr>
  </w:style>
  <w:style w:type="paragraph" w:customStyle="1" w:styleId="52B45A4FD6D24CE19B26C9F90EF2CEFD">
    <w:name w:val="52B45A4FD6D24CE19B26C9F90EF2CEFD"/>
    <w:rsid w:val="0029586B"/>
    <w:pPr>
      <w:bidi/>
    </w:pPr>
  </w:style>
  <w:style w:type="paragraph" w:customStyle="1" w:styleId="11C01503637F4BA7B5148CFACD21BC6D">
    <w:name w:val="11C01503637F4BA7B5148CFACD21BC6D"/>
    <w:rsid w:val="0029586B"/>
    <w:pPr>
      <w:bidi/>
    </w:pPr>
  </w:style>
  <w:style w:type="paragraph" w:customStyle="1" w:styleId="97608C9C050B497C842E82E2A5A7630E">
    <w:name w:val="97608C9C050B497C842E82E2A5A7630E"/>
    <w:rsid w:val="0029586B"/>
    <w:pPr>
      <w:bidi/>
    </w:pPr>
  </w:style>
  <w:style w:type="paragraph" w:customStyle="1" w:styleId="B2C93732DB1242A58DF61502239608BC">
    <w:name w:val="B2C93732DB1242A58DF61502239608BC"/>
    <w:rsid w:val="0029586B"/>
    <w:pPr>
      <w:bidi/>
    </w:pPr>
  </w:style>
  <w:style w:type="paragraph" w:customStyle="1" w:styleId="DF3485C2A3624B0DA4EEACA4DEB597DB">
    <w:name w:val="DF3485C2A3624B0DA4EEACA4DEB597DB"/>
    <w:rsid w:val="0029586B"/>
    <w:pPr>
      <w:bidi/>
    </w:pPr>
  </w:style>
  <w:style w:type="paragraph" w:customStyle="1" w:styleId="850F12333AFE48029D859C5BC022FA45">
    <w:name w:val="850F12333AFE48029D859C5BC022FA45"/>
    <w:rsid w:val="0029586B"/>
    <w:pPr>
      <w:bidi/>
    </w:pPr>
  </w:style>
  <w:style w:type="paragraph" w:customStyle="1" w:styleId="25BDBA29213240FDA5FD1DCC466227F5">
    <w:name w:val="25BDBA29213240FDA5FD1DCC466227F5"/>
    <w:rsid w:val="0029586B"/>
    <w:pPr>
      <w:bidi/>
    </w:pPr>
  </w:style>
  <w:style w:type="paragraph" w:customStyle="1" w:styleId="CDCEB11FD3524DF6BA5D370948C7F1AB">
    <w:name w:val="CDCEB11FD3524DF6BA5D370948C7F1AB"/>
    <w:rsid w:val="0029586B"/>
    <w:pPr>
      <w:bidi/>
    </w:pPr>
  </w:style>
  <w:style w:type="paragraph" w:customStyle="1" w:styleId="DB18E2179ED14D5DB4ECDCA83AD1CA27">
    <w:name w:val="DB18E2179ED14D5DB4ECDCA83AD1CA27"/>
    <w:rsid w:val="0029586B"/>
    <w:pPr>
      <w:bidi/>
    </w:pPr>
  </w:style>
  <w:style w:type="paragraph" w:customStyle="1" w:styleId="DAD2B71BF8EB40EAB0DC06B7B879A836">
    <w:name w:val="DAD2B71BF8EB40EAB0DC06B7B879A836"/>
    <w:rsid w:val="0029586B"/>
    <w:pPr>
      <w:bidi/>
    </w:pPr>
  </w:style>
  <w:style w:type="paragraph" w:customStyle="1" w:styleId="32A10E2525A1443C913008CE1DCA7337">
    <w:name w:val="32A10E2525A1443C913008CE1DCA7337"/>
    <w:rsid w:val="0029586B"/>
    <w:pPr>
      <w:bidi/>
    </w:pPr>
  </w:style>
  <w:style w:type="paragraph" w:customStyle="1" w:styleId="D92EAB117A3B49E9A8FD0CFC4C8FF647">
    <w:name w:val="D92EAB117A3B49E9A8FD0CFC4C8FF647"/>
    <w:rsid w:val="0029586B"/>
    <w:pPr>
      <w:bidi/>
    </w:pPr>
  </w:style>
  <w:style w:type="paragraph" w:customStyle="1" w:styleId="C240AE2C575146B283230CD1C76A44C4">
    <w:name w:val="C240AE2C575146B283230CD1C76A44C4"/>
    <w:rsid w:val="0029586B"/>
    <w:pPr>
      <w:bidi/>
    </w:pPr>
  </w:style>
  <w:style w:type="paragraph" w:customStyle="1" w:styleId="254AD4AB1E364AA9ABBF8A85F4CA957A">
    <w:name w:val="254AD4AB1E364AA9ABBF8A85F4CA957A"/>
    <w:rsid w:val="0029586B"/>
    <w:pPr>
      <w:bidi/>
    </w:pPr>
  </w:style>
  <w:style w:type="paragraph" w:customStyle="1" w:styleId="48A922D7766E4E4B823DD4CA81BFD79E">
    <w:name w:val="48A922D7766E4E4B823DD4CA81BFD79E"/>
    <w:rsid w:val="0029586B"/>
    <w:pPr>
      <w:bidi/>
    </w:pPr>
  </w:style>
  <w:style w:type="paragraph" w:customStyle="1" w:styleId="1417FD4ED4FF4A97AE04E13A4A784880">
    <w:name w:val="1417FD4ED4FF4A97AE04E13A4A784880"/>
    <w:rsid w:val="0029586B"/>
    <w:pPr>
      <w:bidi/>
    </w:pPr>
  </w:style>
  <w:style w:type="paragraph" w:customStyle="1" w:styleId="82BB4F57520F4D268ECEA17811EECD29">
    <w:name w:val="82BB4F57520F4D268ECEA17811EECD29"/>
    <w:rsid w:val="0029586B"/>
    <w:pPr>
      <w:bidi/>
    </w:pPr>
  </w:style>
  <w:style w:type="paragraph" w:customStyle="1" w:styleId="F0502A1A959B4C72A98DBC4FB99A543F">
    <w:name w:val="F0502A1A959B4C72A98DBC4FB99A543F"/>
    <w:rsid w:val="0029586B"/>
    <w:pPr>
      <w:bidi/>
    </w:pPr>
  </w:style>
  <w:style w:type="paragraph" w:customStyle="1" w:styleId="A464F2E82C38411CA997CC136FB14B60">
    <w:name w:val="A464F2E82C38411CA997CC136FB14B60"/>
    <w:rsid w:val="0029586B"/>
    <w:pPr>
      <w:bidi/>
    </w:pPr>
  </w:style>
  <w:style w:type="paragraph" w:customStyle="1" w:styleId="CB8CB61C6B624AF2AFA20FD1FE261F8B">
    <w:name w:val="CB8CB61C6B624AF2AFA20FD1FE261F8B"/>
    <w:rsid w:val="0029586B"/>
    <w:pPr>
      <w:bidi/>
    </w:pPr>
  </w:style>
  <w:style w:type="paragraph" w:customStyle="1" w:styleId="7F22E405FF844C3F9AE68EC6D6BA8936">
    <w:name w:val="7F22E405FF844C3F9AE68EC6D6BA8936"/>
    <w:rsid w:val="0029586B"/>
    <w:pPr>
      <w:bidi/>
    </w:pPr>
  </w:style>
  <w:style w:type="paragraph" w:customStyle="1" w:styleId="F38086FE679E471A9F9A8DE898BA5564">
    <w:name w:val="F38086FE679E471A9F9A8DE898BA5564"/>
    <w:rsid w:val="0029586B"/>
    <w:pPr>
      <w:bidi/>
    </w:pPr>
  </w:style>
  <w:style w:type="paragraph" w:customStyle="1" w:styleId="D3AFFE394AD94B4C9A12C227CAB19C37">
    <w:name w:val="D3AFFE394AD94B4C9A12C227CAB19C37"/>
    <w:rsid w:val="0029586B"/>
    <w:pPr>
      <w:bidi/>
    </w:pPr>
  </w:style>
  <w:style w:type="paragraph" w:customStyle="1" w:styleId="50794D2D8FB74F159648917D5FC60FAC">
    <w:name w:val="50794D2D8FB74F159648917D5FC60FAC"/>
    <w:rsid w:val="0029586B"/>
    <w:pPr>
      <w:bidi/>
    </w:pPr>
  </w:style>
  <w:style w:type="paragraph" w:customStyle="1" w:styleId="F2F107539590448C879F66A31D47C7B4">
    <w:name w:val="F2F107539590448C879F66A31D47C7B4"/>
    <w:rsid w:val="0029586B"/>
    <w:pPr>
      <w:bidi/>
    </w:pPr>
  </w:style>
  <w:style w:type="paragraph" w:customStyle="1" w:styleId="57869A97A62946EABEC3B03898AEE67D">
    <w:name w:val="57869A97A62946EABEC3B03898AEE67D"/>
    <w:rsid w:val="0029586B"/>
    <w:pPr>
      <w:bidi/>
    </w:pPr>
  </w:style>
  <w:style w:type="paragraph" w:customStyle="1" w:styleId="F5032C88B21F43ABA3D3CDEAC90BCF62">
    <w:name w:val="F5032C88B21F43ABA3D3CDEAC90BCF62"/>
    <w:rsid w:val="0029586B"/>
    <w:pPr>
      <w:bidi/>
    </w:pPr>
  </w:style>
  <w:style w:type="paragraph" w:customStyle="1" w:styleId="11CED18DD9084F8CAED3ED46DD6B3A39">
    <w:name w:val="11CED18DD9084F8CAED3ED46DD6B3A39"/>
    <w:rsid w:val="0029586B"/>
    <w:pPr>
      <w:bidi/>
    </w:pPr>
  </w:style>
  <w:style w:type="paragraph" w:customStyle="1" w:styleId="ECBDFA0A851E4020914CF6C4C4509CBB">
    <w:name w:val="ECBDFA0A851E4020914CF6C4C4509CBB"/>
    <w:rsid w:val="0029586B"/>
    <w:pPr>
      <w:bidi/>
    </w:pPr>
  </w:style>
  <w:style w:type="paragraph" w:customStyle="1" w:styleId="7A668B9662D849AB87CC723E8AF0B296">
    <w:name w:val="7A668B9662D849AB87CC723E8AF0B296"/>
    <w:rsid w:val="0029586B"/>
    <w:pPr>
      <w:bidi/>
    </w:pPr>
  </w:style>
  <w:style w:type="paragraph" w:customStyle="1" w:styleId="CD8448BE7038404C93BA78652D101930">
    <w:name w:val="CD8448BE7038404C93BA78652D101930"/>
    <w:rsid w:val="0029586B"/>
    <w:pPr>
      <w:bidi/>
    </w:pPr>
  </w:style>
  <w:style w:type="paragraph" w:customStyle="1" w:styleId="D76F145B46034BE2AA646370179BC7C4">
    <w:name w:val="D76F145B46034BE2AA646370179BC7C4"/>
    <w:rsid w:val="0029586B"/>
    <w:pPr>
      <w:bidi/>
    </w:pPr>
  </w:style>
  <w:style w:type="paragraph" w:customStyle="1" w:styleId="4458ADCE5060447E890FADF7A98A1AAD">
    <w:name w:val="4458ADCE5060447E890FADF7A98A1AAD"/>
    <w:rsid w:val="0029586B"/>
    <w:pPr>
      <w:bidi/>
    </w:pPr>
  </w:style>
  <w:style w:type="paragraph" w:customStyle="1" w:styleId="14146CAD2E0E4789BB764583E22B35E9">
    <w:name w:val="14146CAD2E0E4789BB764583E22B35E9"/>
    <w:rsid w:val="0029586B"/>
    <w:pPr>
      <w:bidi/>
    </w:pPr>
  </w:style>
  <w:style w:type="paragraph" w:customStyle="1" w:styleId="C6479E632085495AB645E4990997A5C9">
    <w:name w:val="C6479E632085495AB645E4990997A5C9"/>
    <w:rsid w:val="0029586B"/>
    <w:pPr>
      <w:bidi/>
    </w:pPr>
  </w:style>
  <w:style w:type="paragraph" w:customStyle="1" w:styleId="26992B67B1854356B7BC27B4FA0AE422">
    <w:name w:val="26992B67B1854356B7BC27B4FA0AE422"/>
    <w:rsid w:val="0029586B"/>
    <w:pPr>
      <w:bidi/>
    </w:pPr>
  </w:style>
  <w:style w:type="paragraph" w:customStyle="1" w:styleId="80E96CD0ABA04C859C33353679A873CF">
    <w:name w:val="80E96CD0ABA04C859C33353679A873CF"/>
    <w:rsid w:val="0029586B"/>
    <w:pPr>
      <w:bidi/>
    </w:pPr>
  </w:style>
  <w:style w:type="paragraph" w:customStyle="1" w:styleId="027BF1597EA54544888990473A73DDD1">
    <w:name w:val="027BF1597EA54544888990473A73DDD1"/>
    <w:rsid w:val="0029586B"/>
    <w:pPr>
      <w:bidi/>
    </w:pPr>
  </w:style>
  <w:style w:type="paragraph" w:customStyle="1" w:styleId="EB004FDE5E68402FBC259D7D59B29C6D">
    <w:name w:val="EB004FDE5E68402FBC259D7D59B29C6D"/>
    <w:rsid w:val="0029586B"/>
    <w:pPr>
      <w:bidi/>
    </w:pPr>
  </w:style>
  <w:style w:type="paragraph" w:customStyle="1" w:styleId="739A0D3E1B934256B4C4382836943C57">
    <w:name w:val="739A0D3E1B934256B4C4382836943C57"/>
    <w:rsid w:val="0029586B"/>
    <w:pPr>
      <w:bidi/>
    </w:pPr>
  </w:style>
  <w:style w:type="paragraph" w:customStyle="1" w:styleId="2F123AB9DF634FFB8D52F82616C2C441">
    <w:name w:val="2F123AB9DF634FFB8D52F82616C2C441"/>
    <w:rsid w:val="0029586B"/>
    <w:pPr>
      <w:bidi/>
    </w:pPr>
  </w:style>
  <w:style w:type="paragraph" w:customStyle="1" w:styleId="F35C78BBE404470FBC53220C4174471B">
    <w:name w:val="F35C78BBE404470FBC53220C4174471B"/>
    <w:rsid w:val="0029586B"/>
    <w:pPr>
      <w:bidi/>
    </w:pPr>
  </w:style>
  <w:style w:type="paragraph" w:customStyle="1" w:styleId="ED7AA636178C4E61928143C31D5CA9F0">
    <w:name w:val="ED7AA636178C4E61928143C31D5CA9F0"/>
    <w:rsid w:val="0029586B"/>
    <w:pPr>
      <w:bidi/>
    </w:pPr>
  </w:style>
  <w:style w:type="paragraph" w:customStyle="1" w:styleId="269A6D447337482792A29CBEBE2CEF7D">
    <w:name w:val="269A6D447337482792A29CBEBE2CEF7D"/>
    <w:rsid w:val="0029586B"/>
    <w:pPr>
      <w:bidi/>
    </w:pPr>
  </w:style>
  <w:style w:type="paragraph" w:customStyle="1" w:styleId="0947A8BED04E480D8D93F85998CE7D08">
    <w:name w:val="0947A8BED04E480D8D93F85998CE7D08"/>
    <w:rsid w:val="0029586B"/>
    <w:pPr>
      <w:bidi/>
    </w:pPr>
  </w:style>
  <w:style w:type="paragraph" w:customStyle="1" w:styleId="784729E5C7C24C9295E66E49F5465470">
    <w:name w:val="784729E5C7C24C9295E66E49F5465470"/>
    <w:rsid w:val="0029586B"/>
    <w:pPr>
      <w:bidi/>
    </w:pPr>
  </w:style>
  <w:style w:type="paragraph" w:customStyle="1" w:styleId="E30327716BE747C785C4577F8A49E07D">
    <w:name w:val="E30327716BE747C785C4577F8A49E07D"/>
    <w:rsid w:val="0029586B"/>
    <w:pPr>
      <w:bidi/>
    </w:pPr>
  </w:style>
  <w:style w:type="paragraph" w:customStyle="1" w:styleId="F1DE6956BF9A40528521E5FC8109128D">
    <w:name w:val="F1DE6956BF9A40528521E5FC8109128D"/>
    <w:rsid w:val="0029586B"/>
    <w:pPr>
      <w:bidi/>
    </w:pPr>
  </w:style>
  <w:style w:type="paragraph" w:customStyle="1" w:styleId="2CFBBC617D6846009C88671F8714690B">
    <w:name w:val="2CFBBC617D6846009C88671F8714690B"/>
    <w:rsid w:val="0029586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{626E89EB-8707-47FD-8317-5876129B1FD0}tf00546271_win32</Template>
  <TotalTime>0</TotalTime>
  <Pages>1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2022-12-12T08:00:00Z</dcterms:created>
  <dcterms:modified xsi:type="dcterms:W3CDTF">2022-12-12T08:54:00Z</dcterms:modified>
</cp:coreProperties>
</file>